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C3966" w:rsidRDefault="005129E1">
              <w:pPr>
                <w:pStyle w:val="Publishwithline"/>
              </w:pPr>
              <w:r>
                <w:t>Services in Angular</w:t>
              </w:r>
            </w:p>
          </w:sdtContent>
        </w:sdt>
        <w:p w:rsidR="001C3966" w:rsidRDefault="001C3966">
          <w:pPr>
            <w:pStyle w:val="underline"/>
          </w:pPr>
        </w:p>
        <w:p w:rsidR="001C3966" w:rsidRDefault="00817818">
          <w:pPr>
            <w:pStyle w:val="PadderBetweenControlandBody"/>
          </w:pPr>
        </w:p>
      </w:sdtContent>
    </w:sdt>
    <w:p w:rsidR="001C3966" w:rsidRDefault="005129E1" w:rsidP="005129E1">
      <w:pPr>
        <w:pStyle w:val="ListParagraph"/>
        <w:numPr>
          <w:ilvl w:val="0"/>
          <w:numId w:val="1"/>
        </w:numPr>
      </w:pPr>
      <w:r>
        <w:t>Creating Services</w:t>
      </w:r>
    </w:p>
    <w:p w:rsidR="0028052D" w:rsidRDefault="0028052D" w:rsidP="0028052D">
      <w:pPr>
        <w:pStyle w:val="ListParagraph"/>
      </w:pPr>
      <w:r>
        <w:t>We can create service in 5 ways.</w:t>
      </w:r>
    </w:p>
    <w:p w:rsidR="0028052D" w:rsidRDefault="0028052D" w:rsidP="0028052D">
      <w:pPr>
        <w:pStyle w:val="ListParagraph"/>
        <w:numPr>
          <w:ilvl w:val="0"/>
          <w:numId w:val="2"/>
        </w:numPr>
      </w:pPr>
      <w:r>
        <w:t>provider()</w:t>
      </w:r>
      <w:r w:rsidR="00817818">
        <w:t>-use built-in angular service $provide.</w:t>
      </w:r>
      <w:bookmarkStart w:id="0" w:name="_GoBack"/>
      <w:bookmarkEnd w:id="0"/>
    </w:p>
    <w:p w:rsidR="0028052D" w:rsidRDefault="0028052D" w:rsidP="0028052D">
      <w:pPr>
        <w:pStyle w:val="ListParagraph"/>
        <w:numPr>
          <w:ilvl w:val="0"/>
          <w:numId w:val="2"/>
        </w:numPr>
      </w:pPr>
      <w:r>
        <w:t>factory()—wrapper around provider()</w:t>
      </w:r>
    </w:p>
    <w:p w:rsidR="0028052D" w:rsidRDefault="0028052D" w:rsidP="0028052D">
      <w:pPr>
        <w:pStyle w:val="ListParagraph"/>
        <w:numPr>
          <w:ilvl w:val="0"/>
          <w:numId w:val="2"/>
        </w:numPr>
      </w:pPr>
      <w:r>
        <w:t>service()—wrapper around factory()</w:t>
      </w:r>
    </w:p>
    <w:p w:rsidR="0028052D" w:rsidRDefault="0028052D" w:rsidP="0028052D">
      <w:pPr>
        <w:pStyle w:val="ListParagraph"/>
        <w:numPr>
          <w:ilvl w:val="0"/>
          <w:numId w:val="2"/>
        </w:numPr>
      </w:pPr>
      <w:r>
        <w:t>value()</w:t>
      </w:r>
    </w:p>
    <w:p w:rsidR="0028052D" w:rsidRDefault="0028052D" w:rsidP="0028052D">
      <w:pPr>
        <w:pStyle w:val="ListParagraph"/>
        <w:numPr>
          <w:ilvl w:val="0"/>
          <w:numId w:val="2"/>
        </w:numPr>
      </w:pPr>
      <w:r>
        <w:t>constant()</w:t>
      </w:r>
    </w:p>
    <w:sectPr w:rsidR="002805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4112"/>
    <w:multiLevelType w:val="hybridMultilevel"/>
    <w:tmpl w:val="BD7C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3A2D"/>
    <w:multiLevelType w:val="hybridMultilevel"/>
    <w:tmpl w:val="8CFC1348"/>
    <w:lvl w:ilvl="0" w:tplc="4B2E8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129E1"/>
    <w:rsid w:val="001C3966"/>
    <w:rsid w:val="0028052D"/>
    <w:rsid w:val="005129E1"/>
    <w:rsid w:val="00817818"/>
    <w:rsid w:val="008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E8ED"/>
  <w15:docId w15:val="{9DDEAE6C-2905-4C55-B4F5-121108CA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ash%20Gup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0A301-6CF2-492C-8314-BC44424D208A}"/>
      </w:docPartPr>
      <w:docPartBody>
        <w:p w:rsidR="00000000" w:rsidRDefault="00334ED1">
          <w:r w:rsidRPr="00F31C3A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D1"/>
    <w:rsid w:val="00334ED1"/>
    <w:rsid w:val="0055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ED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Services in Angular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2</cp:revision>
  <dcterms:created xsi:type="dcterms:W3CDTF">2017-06-29T07:18:00Z</dcterms:created>
  <dcterms:modified xsi:type="dcterms:W3CDTF">2017-06-29T07:31:00Z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