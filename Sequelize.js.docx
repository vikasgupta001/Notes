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bookmarkStart w:id="0" w:name="_Hlk486688594" w:displacedByCustomXml="next"/>
        <w:sdt>
          <w:sdtPr>
            <w:rPr>
              <w:rFonts w:ascii="Arial" w:hAnsi="Arial" w:cs="Arial"/>
              <w:color w:val="000000"/>
              <w:sz w:val="30"/>
              <w:szCs w:val="30"/>
              <w:shd w:val="clear" w:color="auto" w:fill="FFFFFF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3D42CF" w:rsidRDefault="005C09FF">
              <w:pPr>
                <w:pStyle w:val="Publishwithline"/>
              </w:pPr>
              <w:r w:rsidRPr="005C09FF">
                <w:rPr>
                  <w:rFonts w:ascii="Arial" w:hAnsi="Arial" w:cs="Arial"/>
                  <w:color w:val="000000"/>
                  <w:sz w:val="30"/>
                  <w:szCs w:val="30"/>
                  <w:shd w:val="clear" w:color="auto" w:fill="FFFFFF"/>
                </w:rPr>
                <w:t>Sequelize</w:t>
              </w:r>
              <w:bookmarkEnd w:id="0"/>
              <w:r w:rsidR="00724218">
                <w:rPr>
                  <w:rFonts w:ascii="Arial" w:hAnsi="Arial" w:cs="Arial"/>
                  <w:color w:val="000000"/>
                  <w:sz w:val="30"/>
                  <w:szCs w:val="30"/>
                  <w:shd w:val="clear" w:color="auto" w:fill="FFFFFF"/>
                </w:rPr>
                <w:t>.js Starting</w:t>
              </w:r>
            </w:p>
          </w:sdtContent>
        </w:sdt>
        <w:p w:rsidR="003D42CF" w:rsidRDefault="003D42CF">
          <w:pPr>
            <w:pStyle w:val="underline"/>
          </w:pPr>
        </w:p>
        <w:p w:rsidR="003D42CF" w:rsidRDefault="00236ECA">
          <w:pPr>
            <w:pStyle w:val="PadderBetweenControlandBody"/>
          </w:pPr>
        </w:p>
      </w:sdtContent>
    </w:sdt>
    <w:p w:rsidR="003D42CF" w:rsidRDefault="005169BD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Q-1: What is ORM?</w:t>
      </w:r>
    </w:p>
    <w:p w:rsidR="003C7F49" w:rsidRDefault="005169BD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Ans: </w:t>
      </w:r>
      <w:r w:rsidR="003C7F49">
        <w:rPr>
          <w:rFonts w:ascii="Malgun Gothic" w:eastAsia="Malgun Gothic" w:hAnsi="Malgun Gothic"/>
        </w:rPr>
        <w:t>In Relational Database, data is stored in from of tables and the tables define their relationship with help of foreign key.</w:t>
      </w:r>
      <w:r w:rsidR="00D45266">
        <w:rPr>
          <w:rFonts w:ascii="Malgun Gothic" w:eastAsia="Malgun Gothic" w:hAnsi="Malgun Gothic"/>
        </w:rPr>
        <w:t xml:space="preserve"> But in object oriented database language like JavaScript everything save in form of object and relationship between them is done by object graph.</w:t>
      </w:r>
      <w:r w:rsidR="003F3705">
        <w:rPr>
          <w:rFonts w:ascii="Malgun Gothic" w:eastAsia="Malgun Gothic" w:hAnsi="Malgun Gothic"/>
        </w:rPr>
        <w:t xml:space="preserve"> If you want to use relational database with JavaScript, you have to map those relational records to JavaScript objects.</w:t>
      </w:r>
      <w:r w:rsidR="00C8092C">
        <w:rPr>
          <w:rFonts w:ascii="Malgun Gothic" w:eastAsia="Malgun Gothic" w:hAnsi="Malgun Gothic"/>
        </w:rPr>
        <w:t xml:space="preserve"> Object Relational Mapper take care of all </w:t>
      </w:r>
      <w:r w:rsidR="00236ECA">
        <w:rPr>
          <w:rFonts w:ascii="Malgun Gothic" w:eastAsia="Malgun Gothic" w:hAnsi="Malgun Gothic"/>
        </w:rPr>
        <w:t>these activities</w:t>
      </w:r>
      <w:r w:rsidR="00C8092C">
        <w:rPr>
          <w:rFonts w:ascii="Malgun Gothic" w:eastAsia="Malgun Gothic" w:hAnsi="Malgun Gothic"/>
        </w:rPr>
        <w:t>.</w:t>
      </w:r>
    </w:p>
    <w:p w:rsidR="00C8092C" w:rsidRPr="00724218" w:rsidRDefault="00C8092C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For ex: you have article table and offer table. In this each article have some offers. </w:t>
      </w:r>
      <w:r w:rsidR="00236ECA">
        <w:rPr>
          <w:rFonts w:ascii="Malgun Gothic" w:eastAsia="Malgun Gothic" w:hAnsi="Malgun Gothic"/>
        </w:rPr>
        <w:t>So,</w:t>
      </w:r>
      <w:r>
        <w:rPr>
          <w:rFonts w:ascii="Malgun Gothic" w:eastAsia="Malgun Gothic" w:hAnsi="Malgun Gothic"/>
        </w:rPr>
        <w:t xml:space="preserve"> performing this operation in sql, you have to perform a join. But using </w:t>
      </w:r>
      <w:proofErr w:type="spellStart"/>
      <w:r w:rsidRPr="00C8092C">
        <w:rPr>
          <w:rFonts w:ascii="Malgun Gothic" w:eastAsia="Malgun Gothic" w:hAnsi="Malgun Gothic"/>
        </w:rPr>
        <w:t>Sequelize</w:t>
      </w:r>
      <w:proofErr w:type="spellEnd"/>
      <w:r>
        <w:rPr>
          <w:rFonts w:ascii="Malgun Gothic" w:eastAsia="Malgun Gothic" w:hAnsi="Malgun Gothic"/>
        </w:rPr>
        <w:t xml:space="preserve">, It will take care of all joining process automatically and on request, It generate an </w:t>
      </w:r>
      <w:r w:rsidR="00236ECA">
        <w:rPr>
          <w:rFonts w:ascii="Malgun Gothic" w:eastAsia="Malgun Gothic" w:hAnsi="Malgun Gothic"/>
        </w:rPr>
        <w:t>JavaScript</w:t>
      </w:r>
      <w:bookmarkStart w:id="1" w:name="_GoBack"/>
      <w:bookmarkEnd w:id="1"/>
      <w:r>
        <w:rPr>
          <w:rFonts w:ascii="Malgun Gothic" w:eastAsia="Malgun Gothic" w:hAnsi="Malgun Gothic"/>
        </w:rPr>
        <w:t xml:space="preserve"> object</w:t>
      </w:r>
      <w:r w:rsidR="00F01AC8">
        <w:rPr>
          <w:rFonts w:ascii="Malgun Gothic" w:eastAsia="Malgun Gothic" w:hAnsi="Malgun Gothic"/>
        </w:rPr>
        <w:t xml:space="preserve"> as an article having offer.</w:t>
      </w:r>
    </w:p>
    <w:sectPr w:rsidR="00C8092C" w:rsidRPr="007242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C09FF"/>
    <w:rsid w:val="001B2FC8"/>
    <w:rsid w:val="00236ECA"/>
    <w:rsid w:val="003C7F49"/>
    <w:rsid w:val="003D42CF"/>
    <w:rsid w:val="003F3705"/>
    <w:rsid w:val="005169BD"/>
    <w:rsid w:val="005C09FF"/>
    <w:rsid w:val="00724218"/>
    <w:rsid w:val="00A479B6"/>
    <w:rsid w:val="00C8092C"/>
    <w:rsid w:val="00D45266"/>
    <w:rsid w:val="00F0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D520"/>
  <w15:docId w15:val="{2491059F-B291-41EA-A678-6720FDF0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ash%20Gup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0933B-2941-4A8D-80CB-C6FC75B89F6E}"/>
      </w:docPartPr>
      <w:docPartBody>
        <w:p w:rsidR="00000000" w:rsidRDefault="007E11A7">
          <w:r w:rsidRPr="00BD2C5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A7"/>
    <w:rsid w:val="001B1D15"/>
    <w:rsid w:val="007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1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Sequelize.js Starting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43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7</cp:revision>
  <dcterms:created xsi:type="dcterms:W3CDTF">2017-07-01T09:56:00Z</dcterms:created>
  <dcterms:modified xsi:type="dcterms:W3CDTF">2017-07-01T10:39:00Z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