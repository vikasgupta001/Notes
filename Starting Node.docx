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40"/>
              <w:szCs w:val="40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D2E32" w:rsidRPr="00372EBB" w:rsidRDefault="00972B91">
              <w:pPr>
                <w:pStyle w:val="Publishwithline"/>
                <w:rPr>
                  <w:sz w:val="40"/>
                  <w:szCs w:val="40"/>
                </w:rPr>
              </w:pPr>
              <w:r w:rsidRPr="00372EBB">
                <w:rPr>
                  <w:sz w:val="40"/>
                  <w:szCs w:val="40"/>
                </w:rPr>
                <w:t>Starting Node.js</w:t>
              </w:r>
            </w:p>
          </w:sdtContent>
        </w:sdt>
        <w:p w:rsidR="004D2E32" w:rsidRDefault="004D2E32">
          <w:pPr>
            <w:pStyle w:val="underline"/>
          </w:pPr>
        </w:p>
        <w:p w:rsidR="004D2E32" w:rsidRDefault="000A7833">
          <w:pPr>
            <w:pStyle w:val="PadderBetweenControlandBody"/>
          </w:pPr>
        </w:p>
      </w:sdtContent>
    </w:sdt>
    <w:p w:rsidR="004D2E32" w:rsidRPr="00372EBB" w:rsidRDefault="00972B91">
      <w:pPr>
        <w:rPr>
          <w:b/>
          <w:sz w:val="32"/>
          <w:szCs w:val="32"/>
        </w:rPr>
      </w:pPr>
      <w:r w:rsidRPr="00372EBB">
        <w:rPr>
          <w:b/>
          <w:sz w:val="32"/>
          <w:szCs w:val="32"/>
        </w:rPr>
        <w:t>Chapter 1: Basics over Node</w:t>
      </w:r>
    </w:p>
    <w:p w:rsidR="00D16FA2" w:rsidRPr="00D16FA2" w:rsidRDefault="00D16FA2" w:rsidP="00D16FA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A common task for a web server can be to open a file on the server and return the content to the client.</w:t>
      </w:r>
    </w:p>
    <w:p w:rsidR="00D16FA2" w:rsidRPr="00D16FA2" w:rsidRDefault="00D16FA2" w:rsidP="00D16FA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Here is how PHP or ASP handles a file request:</w:t>
      </w:r>
    </w:p>
    <w:p w:rsidR="00D16FA2" w:rsidRPr="00D16FA2" w:rsidRDefault="00D16FA2" w:rsidP="00D16FA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Sends the task to the computer's file system.</w:t>
      </w:r>
    </w:p>
    <w:p w:rsidR="00D16FA2" w:rsidRPr="00D16FA2" w:rsidRDefault="00D16FA2" w:rsidP="00D16FA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Waits while the file system opens and reads the file.</w:t>
      </w:r>
    </w:p>
    <w:p w:rsidR="00D16FA2" w:rsidRPr="00D16FA2" w:rsidRDefault="00D16FA2" w:rsidP="00D16FA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Returns the content to the client.</w:t>
      </w:r>
    </w:p>
    <w:p w:rsidR="00D16FA2" w:rsidRPr="00D16FA2" w:rsidRDefault="00D16FA2" w:rsidP="00D16FA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Ready to handle the next request.</w:t>
      </w:r>
    </w:p>
    <w:p w:rsidR="00D16FA2" w:rsidRPr="00D16FA2" w:rsidRDefault="00D16FA2" w:rsidP="00D16FA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FF0000"/>
          <w:szCs w:val="22"/>
        </w:rPr>
      </w:pPr>
      <w:r w:rsidRPr="00D16FA2">
        <w:rPr>
          <w:rFonts w:ascii="Verdana" w:eastAsia="Times New Roman" w:hAnsi="Verdana" w:cs="Times New Roman"/>
          <w:color w:val="FF0000"/>
          <w:szCs w:val="22"/>
        </w:rPr>
        <w:t>Here is how Node.js handles a file request:</w:t>
      </w:r>
      <w:bookmarkStart w:id="0" w:name="_GoBack"/>
      <w:bookmarkEnd w:id="0"/>
    </w:p>
    <w:p w:rsidR="00D16FA2" w:rsidRPr="00D16FA2" w:rsidRDefault="00D16FA2" w:rsidP="00D16FA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Sends the task to the computer's file system.</w:t>
      </w:r>
    </w:p>
    <w:p w:rsidR="00D16FA2" w:rsidRPr="00D16FA2" w:rsidRDefault="00D16FA2" w:rsidP="00D16FA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Ready to handle the next request.</w:t>
      </w:r>
    </w:p>
    <w:p w:rsidR="00D16FA2" w:rsidRDefault="00D16FA2" w:rsidP="00D16FA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Cs w:val="22"/>
        </w:rPr>
      </w:pPr>
      <w:r w:rsidRPr="00D16FA2">
        <w:rPr>
          <w:rFonts w:ascii="Verdana" w:eastAsia="Times New Roman" w:hAnsi="Verdana" w:cs="Times New Roman"/>
          <w:color w:val="000000"/>
          <w:szCs w:val="22"/>
        </w:rPr>
        <w:t>When the file system has opened and read the file, the server returns the content to the client.</w:t>
      </w:r>
    </w:p>
    <w:p w:rsidR="001252EC" w:rsidRDefault="001252EC" w:rsidP="001252EC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1252EC">
        <w:rPr>
          <w:rFonts w:ascii="Segoe UI" w:eastAsia="Times New Roman" w:hAnsi="Segoe UI" w:cs="Segoe UI"/>
          <w:b/>
          <w:color w:val="000000"/>
          <w:sz w:val="32"/>
          <w:szCs w:val="32"/>
        </w:rPr>
        <w:t>What is a Node.js</w:t>
      </w:r>
    </w:p>
    <w:p w:rsidR="00E05F36" w:rsidRPr="00E05F36" w:rsidRDefault="00E05F36" w:rsidP="00E05F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F36">
        <w:rPr>
          <w:rFonts w:ascii="Verdana" w:eastAsia="Times New Roman" w:hAnsi="Verdana" w:cs="Times New Roman"/>
          <w:color w:val="000000"/>
          <w:sz w:val="23"/>
          <w:szCs w:val="23"/>
        </w:rPr>
        <w:t>Node.js is an open source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, free</w:t>
      </w:r>
      <w:r w:rsidRPr="00E05F36">
        <w:rPr>
          <w:rFonts w:ascii="Verdana" w:eastAsia="Times New Roman" w:hAnsi="Verdana" w:cs="Times New Roman"/>
          <w:color w:val="000000"/>
          <w:sz w:val="23"/>
          <w:szCs w:val="23"/>
        </w:rPr>
        <w:t xml:space="preserve"> server framework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05F36" w:rsidRPr="00E05F36" w:rsidRDefault="00E05F36" w:rsidP="00E05F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F36">
        <w:rPr>
          <w:rFonts w:ascii="Verdana" w:eastAsia="Times New Roman" w:hAnsi="Verdana" w:cs="Times New Roman"/>
          <w:color w:val="000000"/>
          <w:sz w:val="23"/>
          <w:szCs w:val="23"/>
        </w:rPr>
        <w:t>Node.js runs on various platforms (Windows, Linux, Unix, Mac OS X, etc.)</w:t>
      </w:r>
    </w:p>
    <w:p w:rsidR="00E05F36" w:rsidRPr="00E05F36" w:rsidRDefault="00E05F36" w:rsidP="00E05F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F36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E05F36" w:rsidRPr="001252EC" w:rsidRDefault="00E05F36" w:rsidP="001252EC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b/>
          <w:color w:val="000000"/>
          <w:sz w:val="32"/>
          <w:szCs w:val="32"/>
        </w:rPr>
      </w:pPr>
    </w:p>
    <w:p w:rsidR="001252EC" w:rsidRPr="00D16FA2" w:rsidRDefault="001252EC" w:rsidP="001252EC">
      <w:p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Cs w:val="22"/>
        </w:rPr>
      </w:pPr>
    </w:p>
    <w:p w:rsidR="00972B91" w:rsidRPr="00972B91" w:rsidRDefault="00972B91">
      <w:pPr>
        <w:rPr>
          <w:b/>
        </w:rPr>
      </w:pPr>
    </w:p>
    <w:sectPr w:rsidR="00972B91" w:rsidRPr="00972B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A3783"/>
    <w:multiLevelType w:val="multilevel"/>
    <w:tmpl w:val="CD2E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11459"/>
    <w:multiLevelType w:val="multilevel"/>
    <w:tmpl w:val="C01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166E9"/>
    <w:multiLevelType w:val="multilevel"/>
    <w:tmpl w:val="80A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72B91"/>
    <w:rsid w:val="000A7833"/>
    <w:rsid w:val="00113797"/>
    <w:rsid w:val="001252EC"/>
    <w:rsid w:val="00372EBB"/>
    <w:rsid w:val="004D2E32"/>
    <w:rsid w:val="00972B91"/>
    <w:rsid w:val="00D16FA2"/>
    <w:rsid w:val="00E05F36"/>
    <w:rsid w:val="00E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CE15"/>
  <w15:docId w15:val="{CD4AD89D-264C-4F8D-AB8B-3F4BABF2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2Char">
    <w:name w:val="Heading 2 Char"/>
    <w:basedOn w:val="DefaultParagraphFont"/>
    <w:link w:val="Heading2"/>
    <w:uiPriority w:val="9"/>
    <w:rsid w:val="001252EC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Gup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FF08-D91A-4D81-A7C9-980C8AA07E7B}"/>
      </w:docPartPr>
      <w:docPartBody>
        <w:p w:rsidR="00000000" w:rsidRDefault="005E7A4F">
          <w:r w:rsidRPr="007472A2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4F"/>
    <w:rsid w:val="005E7A4F"/>
    <w:rsid w:val="00C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A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Starting Node.js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205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7</cp:revision>
  <dcterms:created xsi:type="dcterms:W3CDTF">2017-06-16T13:46:00Z</dcterms:created>
  <dcterms:modified xsi:type="dcterms:W3CDTF">2017-06-16T17:11:00Z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